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8"/>
        <w:gridCol w:w="5617"/>
        <w:gridCol w:w="1472"/>
      </w:tblGrid>
      <w:tr w:rsidR="00557680" w:rsidRPr="008755B5" w:rsidTr="007A1F1B">
        <w:trPr>
          <w:trHeight w:val="1008"/>
        </w:trPr>
        <w:tc>
          <w:tcPr>
            <w:tcW w:w="3338" w:type="dxa"/>
            <w:vAlign w:val="center"/>
          </w:tcPr>
          <w:p w:rsidR="00557680" w:rsidRDefault="00557680" w:rsidP="001C3C2F">
            <w:bookmarkStart w:id="0" w:name="_GoBack"/>
            <w:bookmarkEnd w:id="0"/>
            <w:r w:rsidRPr="00F32B12">
              <w:rPr>
                <w:noProof/>
              </w:rPr>
              <w:drawing>
                <wp:inline distT="0" distB="0" distL="0" distR="0">
                  <wp:extent cx="1982470" cy="629285"/>
                  <wp:effectExtent l="0" t="0" r="0" b="0"/>
                  <wp:docPr id="6" name="Imagem 6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7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1" w:type="dxa"/>
            <w:vAlign w:val="center"/>
          </w:tcPr>
          <w:p w:rsidR="00557680" w:rsidRPr="008755B5" w:rsidRDefault="00557680" w:rsidP="001C3C2F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Código: &lt;</w:t>
            </w:r>
            <w:r>
              <w:rPr>
                <w:rFonts w:ascii="Calibri" w:hAnsi="Calibri"/>
                <w:b/>
                <w:sz w:val="22"/>
                <w:szCs w:val="22"/>
              </w:rPr>
              <w:t>P319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 &gt;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:rsidR="00557680" w:rsidRPr="008755B5" w:rsidRDefault="00557680" w:rsidP="001C3C2F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 &lt;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Programação Orientada a Objeto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</w:p>
          <w:p w:rsidR="00557680" w:rsidRPr="008755B5" w:rsidRDefault="00557680" w:rsidP="001C3C2F">
            <w:pPr>
              <w:pStyle w:val="Ttulo2"/>
              <w:spacing w:before="60" w:after="60"/>
              <w:jc w:val="both"/>
              <w:rPr>
                <w:rFonts w:ascii="Calibri" w:hAnsi="Calibri"/>
              </w:rPr>
            </w:pPr>
            <w:r w:rsidRPr="008755B5">
              <w:rPr>
                <w:rFonts w:ascii="Calibri" w:hAnsi="Calibri"/>
                <w:b w:val="0"/>
                <w:caps/>
              </w:rPr>
              <w:t>N</w:t>
            </w:r>
            <w:r>
              <w:rPr>
                <w:rFonts w:ascii="Calibri" w:hAnsi="Calibri"/>
                <w:b w:val="0"/>
                <w:caps/>
              </w:rPr>
              <w:t>1</w:t>
            </w:r>
            <w:r w:rsidRPr="008755B5">
              <w:rPr>
                <w:rFonts w:ascii="Calibri" w:hAnsi="Calibri"/>
                <w:b w:val="0"/>
                <w:caps/>
              </w:rPr>
              <w:t xml:space="preserve"> | </w:t>
            </w:r>
            <w:r>
              <w:rPr>
                <w:rFonts w:ascii="Calibri" w:hAnsi="Calibri"/>
                <w:b w:val="0"/>
                <w:caps/>
              </w:rPr>
              <w:t>2</w:t>
            </w:r>
            <w:r w:rsidRPr="008755B5">
              <w:rPr>
                <w:rFonts w:ascii="Calibri" w:hAnsi="Calibri"/>
                <w:b w:val="0"/>
              </w:rPr>
              <w:t xml:space="preserve"> bimestre| Curso: </w:t>
            </w:r>
            <w:r>
              <w:rPr>
                <w:rFonts w:ascii="Calibri" w:hAnsi="Calibri"/>
                <w:b w:val="0"/>
              </w:rPr>
              <w:t>EC</w:t>
            </w:r>
            <w:r w:rsidRPr="008755B5">
              <w:rPr>
                <w:rFonts w:ascii="Calibri" w:hAnsi="Calibri"/>
                <w:b w:val="0"/>
              </w:rPr>
              <w:t xml:space="preserve">| Turma: </w:t>
            </w:r>
            <w:r>
              <w:rPr>
                <w:rFonts w:ascii="Calibri" w:hAnsi="Calibri"/>
                <w:b w:val="0"/>
              </w:rPr>
              <w:t>3</w:t>
            </w:r>
            <w:r w:rsidR="007A1F1B">
              <w:rPr>
                <w:rFonts w:ascii="Calibri" w:hAnsi="Calibri"/>
                <w:b w:val="0"/>
              </w:rPr>
              <w:t xml:space="preserve"> -  </w:t>
            </w:r>
            <w:r w:rsidR="002E7D72">
              <w:rPr>
                <w:rFonts w:ascii="Calibri" w:hAnsi="Calibri"/>
                <w:b w:val="0"/>
              </w:rPr>
              <w:t>14</w:t>
            </w:r>
            <w:r>
              <w:rPr>
                <w:rFonts w:ascii="Calibri" w:hAnsi="Calibri"/>
                <w:b w:val="0"/>
              </w:rPr>
              <w:t>/11/1</w:t>
            </w:r>
            <w:r w:rsidR="002E7D72">
              <w:rPr>
                <w:rFonts w:ascii="Calibri" w:hAnsi="Calibri"/>
                <w:b w:val="0"/>
              </w:rPr>
              <w:t>8</w:t>
            </w:r>
            <w:r w:rsidRPr="008755B5">
              <w:rPr>
                <w:rFonts w:ascii="Calibri" w:hAnsi="Calibri"/>
                <w:b w:val="0"/>
              </w:rPr>
              <w:t xml:space="preserve"> </w:t>
            </w:r>
            <w:r>
              <w:rPr>
                <w:rFonts w:ascii="Calibri" w:hAnsi="Calibri"/>
                <w:b w:val="0"/>
              </w:rPr>
              <w:t>–</w:t>
            </w:r>
            <w:r w:rsidRPr="008755B5">
              <w:rPr>
                <w:rFonts w:ascii="Calibri" w:hAnsi="Calibri"/>
                <w:b w:val="0"/>
              </w:rPr>
              <w:t xml:space="preserve"> </w:t>
            </w:r>
            <w:r w:rsidR="002E7D72">
              <w:rPr>
                <w:rFonts w:ascii="Calibri" w:hAnsi="Calibri"/>
                <w:b w:val="0"/>
              </w:rPr>
              <w:t>21</w:t>
            </w:r>
            <w:r>
              <w:rPr>
                <w:rFonts w:ascii="Calibri" w:hAnsi="Calibri"/>
                <w:b w:val="0"/>
              </w:rPr>
              <w:t>h</w:t>
            </w:r>
            <w:r w:rsidR="002E7D72">
              <w:rPr>
                <w:rFonts w:ascii="Calibri" w:hAnsi="Calibri"/>
                <w:b w:val="0"/>
              </w:rPr>
              <w:t>0</w:t>
            </w:r>
            <w:r>
              <w:rPr>
                <w:rFonts w:ascii="Calibri" w:hAnsi="Calibri"/>
                <w:b w:val="0"/>
              </w:rPr>
              <w:t>5</w:t>
            </w:r>
          </w:p>
          <w:p w:rsidR="00557680" w:rsidRPr="00921FC6" w:rsidRDefault="00557680" w:rsidP="001C3C2F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921FC6">
              <w:rPr>
                <w:rFonts w:ascii="Calibri" w:hAnsi="Calibri"/>
                <w:sz w:val="22"/>
                <w:szCs w:val="22"/>
              </w:rPr>
              <w:t>Prof.(ª): Eduardo R. Mar</w:t>
            </w:r>
            <w:r>
              <w:rPr>
                <w:rFonts w:ascii="Calibri" w:hAnsi="Calibri"/>
                <w:sz w:val="22"/>
                <w:szCs w:val="22"/>
              </w:rPr>
              <w:t>celino</w:t>
            </w:r>
            <w:r w:rsidRPr="00921FC6">
              <w:rPr>
                <w:rFonts w:ascii="Calibri" w:hAnsi="Calibri"/>
                <w:sz w:val="22"/>
                <w:szCs w:val="22"/>
              </w:rPr>
              <w:t xml:space="preserve"> |  Coord.: </w:t>
            </w:r>
            <w:r>
              <w:rPr>
                <w:rFonts w:ascii="Calibri" w:hAnsi="Calibri"/>
                <w:sz w:val="22"/>
                <w:szCs w:val="22"/>
              </w:rPr>
              <w:t>|Michele Bazana</w:t>
            </w:r>
          </w:p>
        </w:tc>
        <w:tc>
          <w:tcPr>
            <w:tcW w:w="1218" w:type="dxa"/>
            <w:vAlign w:val="center"/>
          </w:tcPr>
          <w:p w:rsidR="00557680" w:rsidRPr="008755B5" w:rsidRDefault="00557680" w:rsidP="001C3C2F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 w:rsidRPr="00D2381A"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>
                  <wp:extent cx="797560" cy="797560"/>
                  <wp:effectExtent l="0" t="0" r="0" b="0"/>
                  <wp:docPr id="5" name="Imagem 5" descr="f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f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680" w:rsidRPr="008755B5" w:rsidTr="007A1F1B">
        <w:trPr>
          <w:trHeight w:val="503"/>
        </w:trPr>
        <w:tc>
          <w:tcPr>
            <w:tcW w:w="9209" w:type="dxa"/>
            <w:gridSpan w:val="2"/>
            <w:vAlign w:val="bottom"/>
          </w:tcPr>
          <w:p w:rsidR="00557680" w:rsidRDefault="00557680" w:rsidP="001C3C2F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Aluno</w:t>
            </w:r>
            <w:r w:rsidR="007A1F1B">
              <w:rPr>
                <w:rFonts w:ascii="Calibri" w:hAnsi="Calibri"/>
                <w:sz w:val="22"/>
                <w:szCs w:val="22"/>
              </w:rPr>
              <w:t>s</w:t>
            </w:r>
            <w:r w:rsidRPr="008755B5">
              <w:rPr>
                <w:rFonts w:ascii="Calibri" w:hAnsi="Calibri"/>
                <w:sz w:val="22"/>
                <w:szCs w:val="22"/>
              </w:rPr>
              <w:t>(a):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  <w:t xml:space="preserve">                                                                                               Nº:                  RA:         </w:t>
            </w:r>
          </w:p>
          <w:p w:rsidR="007A1F1B" w:rsidRDefault="007A1F1B" w:rsidP="001C3C2F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_____________________________________________________________________________</w:t>
            </w:r>
          </w:p>
          <w:p w:rsidR="007A1F1B" w:rsidRDefault="007A1F1B" w:rsidP="001C3C2F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</w:p>
          <w:p w:rsidR="007A1F1B" w:rsidRDefault="007A1F1B" w:rsidP="007A1F1B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_____________________________________________________________________________</w:t>
            </w:r>
          </w:p>
          <w:p w:rsidR="007A1F1B" w:rsidRDefault="007A1F1B" w:rsidP="001C3C2F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</w:p>
          <w:p w:rsidR="007A1F1B" w:rsidRDefault="007A1F1B" w:rsidP="007A1F1B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_____________________________________________________________________________</w:t>
            </w:r>
          </w:p>
          <w:p w:rsidR="007A1F1B" w:rsidRPr="008755B5" w:rsidRDefault="007A1F1B" w:rsidP="001C3C2F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18" w:type="dxa"/>
            <w:vMerge w:val="restart"/>
          </w:tcPr>
          <w:p w:rsidR="00557680" w:rsidRPr="008755B5" w:rsidRDefault="00557680" w:rsidP="001C3C2F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:rsidR="00557680" w:rsidRPr="008755B5" w:rsidRDefault="00557680" w:rsidP="001C3C2F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557680" w:rsidRPr="008755B5" w:rsidTr="007A1F1B">
        <w:trPr>
          <w:trHeight w:val="411"/>
        </w:trPr>
        <w:tc>
          <w:tcPr>
            <w:tcW w:w="9209" w:type="dxa"/>
            <w:gridSpan w:val="2"/>
            <w:tcBorders>
              <w:bottom w:val="single" w:sz="12" w:space="0" w:color="auto"/>
            </w:tcBorders>
          </w:tcPr>
          <w:p w:rsidR="00557680" w:rsidRPr="007D1201" w:rsidRDefault="00557680" w:rsidP="001C3C2F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r w:rsidRPr="006737F0">
              <w:rPr>
                <w:rFonts w:ascii="Modern" w:hAnsi="Modern"/>
                <w:color w:val="3366FF"/>
                <w:sz w:val="20"/>
                <w:szCs w:val="20"/>
              </w:rPr>
              <w:t>Respostas a lápis não são passíveis de revisão.</w:t>
            </w:r>
            <w:r w:rsidRPr="006737F0">
              <w:rPr>
                <w:rFonts w:ascii="Modern" w:hAnsi="Modern"/>
                <w:color w:val="3366FF"/>
                <w:sz w:val="20"/>
                <w:szCs w:val="20"/>
              </w:rPr>
              <w:tab/>
            </w:r>
            <w:r w:rsidRPr="000224FB">
              <w:rPr>
                <w:rFonts w:ascii="Modern" w:hAnsi="Modern"/>
                <w:color w:val="3366FF"/>
                <w:sz w:val="20"/>
                <w:szCs w:val="20"/>
                <w:u w:val="single"/>
              </w:rPr>
              <w:t>A interpretação faz parte da prova. SEM CONSULTA</w:t>
            </w:r>
            <w:r>
              <w:rPr>
                <w:rFonts w:ascii="Modern" w:hAnsi="Modern"/>
                <w:color w:val="3366FF"/>
                <w:sz w:val="20"/>
                <w:szCs w:val="20"/>
              </w:rPr>
              <w:t xml:space="preserve">. Indique quando não resolver no local predeterminado. IDENTE SEU CÓDIGO. </w:t>
            </w:r>
          </w:p>
        </w:tc>
        <w:tc>
          <w:tcPr>
            <w:tcW w:w="1218" w:type="dxa"/>
            <w:vMerge/>
            <w:tcBorders>
              <w:bottom w:val="single" w:sz="12" w:space="0" w:color="auto"/>
            </w:tcBorders>
          </w:tcPr>
          <w:p w:rsidR="00557680" w:rsidRPr="007D1201" w:rsidRDefault="00557680" w:rsidP="001C3C2F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557680" w:rsidRDefault="00557680" w:rsidP="00547EC9">
      <w:pPr>
        <w:rPr>
          <w:rFonts w:ascii="Verdana" w:hAnsi="Verdana"/>
          <w:b/>
          <w:sz w:val="18"/>
          <w:szCs w:val="18"/>
        </w:rPr>
      </w:pPr>
    </w:p>
    <w:p w:rsidR="00547EC9" w:rsidRPr="003805DE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</w:t>
      </w:r>
      <w:r w:rsidRPr="00A4615D">
        <w:rPr>
          <w:rFonts w:ascii="Verdana" w:hAnsi="Verdana"/>
          <w:b/>
          <w:sz w:val="18"/>
          <w:szCs w:val="18"/>
        </w:rPr>
        <w:t>-)</w:t>
      </w:r>
      <w:r w:rsidR="003805DE">
        <w:rPr>
          <w:rFonts w:ascii="Verdana" w:hAnsi="Verdana"/>
          <w:b/>
          <w:sz w:val="18"/>
          <w:szCs w:val="18"/>
        </w:rPr>
        <w:t xml:space="preserve"> (Até </w:t>
      </w:r>
      <w:r w:rsidR="007503C6">
        <w:rPr>
          <w:rFonts w:ascii="Verdana" w:hAnsi="Verdana"/>
          <w:b/>
          <w:sz w:val="18"/>
          <w:szCs w:val="18"/>
        </w:rPr>
        <w:t>7,5</w:t>
      </w:r>
      <w:r w:rsidR="003805DE">
        <w:rPr>
          <w:rFonts w:ascii="Verdana" w:hAnsi="Verdana"/>
          <w:b/>
          <w:sz w:val="18"/>
          <w:szCs w:val="18"/>
        </w:rPr>
        <w:t xml:space="preserve"> pontos)</w:t>
      </w:r>
      <w:r w:rsidRPr="00A4615D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Dada as classes e interfaces representadas no código em C# abaixo, responda as questões a seguir:</w:t>
      </w:r>
      <w:r w:rsidR="00E40803">
        <w:rPr>
          <w:rFonts w:ascii="Verdana" w:hAnsi="Verdana"/>
          <w:sz w:val="18"/>
          <w:szCs w:val="18"/>
        </w:rPr>
        <w:t xml:space="preserve"> (</w:t>
      </w:r>
      <w:r>
        <w:rPr>
          <w:rFonts w:ascii="Verdana" w:hAnsi="Verdana"/>
          <w:sz w:val="18"/>
          <w:szCs w:val="18"/>
        </w:rPr>
        <w:t xml:space="preserve">Obs: a unidade de peso da balança é medida em gramas (g). </w:t>
      </w:r>
      <w:r w:rsidRPr="003805DE">
        <w:rPr>
          <w:rFonts w:ascii="Verdana" w:hAnsi="Verdana"/>
          <w:sz w:val="18"/>
          <w:szCs w:val="18"/>
        </w:rPr>
        <w:t>EX: 10kg = 10.000g</w:t>
      </w:r>
      <w:r w:rsidR="00E40803">
        <w:rPr>
          <w:rFonts w:ascii="Verdana" w:hAnsi="Verdana"/>
          <w:sz w:val="18"/>
          <w:szCs w:val="18"/>
        </w:rPr>
        <w:t>)</w:t>
      </w:r>
    </w:p>
    <w:p w:rsidR="00547EC9" w:rsidRPr="003805DE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547EC9" w:rsidP="00547EC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6C4F30F0" wp14:editId="3515601F">
            <wp:extent cx="6273800" cy="3355340"/>
            <wp:effectExtent l="133350" t="76200" r="107950" b="736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355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7EC9" w:rsidRDefault="00547EC9" w:rsidP="00547EC9">
      <w:pPr>
        <w:rPr>
          <w:rFonts w:ascii="Verdana" w:hAnsi="Verdana"/>
          <w:sz w:val="18"/>
          <w:szCs w:val="18"/>
          <w:lang w:val="en-US"/>
        </w:rPr>
      </w:pPr>
    </w:p>
    <w:p w:rsidR="00547EC9" w:rsidRDefault="00547EC9" w:rsidP="00547EC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101565B3" wp14:editId="1FEB2EBD">
            <wp:extent cx="4286250" cy="2409825"/>
            <wp:effectExtent l="95250" t="76200" r="9525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7EC9" w:rsidRDefault="00547EC9" w:rsidP="00547EC9">
      <w:pPr>
        <w:rPr>
          <w:rFonts w:ascii="Verdana" w:hAnsi="Verdana"/>
          <w:caps/>
          <w:sz w:val="18"/>
          <w:szCs w:val="18"/>
          <w:lang w:val="en-US"/>
        </w:rPr>
      </w:pPr>
    </w:p>
    <w:p w:rsidR="00547EC9" w:rsidRPr="008E3EBA" w:rsidRDefault="00547EC9" w:rsidP="00547EC9">
      <w:pPr>
        <w:rPr>
          <w:rFonts w:ascii="Verdana" w:hAnsi="Verdana"/>
          <w:caps/>
          <w:sz w:val="18"/>
          <w:szCs w:val="18"/>
          <w:lang w:val="en-US"/>
        </w:rPr>
      </w:pPr>
      <w:r w:rsidRPr="00FD0575">
        <w:rPr>
          <w:rFonts w:ascii="Verdana" w:hAnsi="Verdana"/>
          <w:caps/>
          <w:noProof/>
          <w:sz w:val="18"/>
          <w:szCs w:val="18"/>
        </w:rPr>
        <w:drawing>
          <wp:inline distT="0" distB="0" distL="0" distR="0" wp14:anchorId="1C6CD0AB" wp14:editId="158DF8F4">
            <wp:extent cx="5740842" cy="1148169"/>
            <wp:effectExtent l="133350" t="114300" r="127000" b="14732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23" cy="1148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7EC9" w:rsidRPr="008E3EBA" w:rsidRDefault="00547EC9" w:rsidP="00547EC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02947166" wp14:editId="13CF17D8">
            <wp:extent cx="5112689" cy="3718001"/>
            <wp:effectExtent l="133350" t="114300" r="126365" b="1492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40" cy="3731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0AD27F62" wp14:editId="486D88C6">
            <wp:extent cx="4842344" cy="3695534"/>
            <wp:effectExtent l="133350" t="114300" r="130175" b="1530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08" cy="3703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Pr="000466F3" w:rsidRDefault="00547EC9" w:rsidP="00547EC9">
      <w:pPr>
        <w:rPr>
          <w:rFonts w:ascii="Verdana" w:hAnsi="Verdana"/>
          <w:sz w:val="18"/>
          <w:szCs w:val="18"/>
          <w:u w:val="single"/>
        </w:rPr>
      </w:pPr>
      <w:r w:rsidRPr="000466F3">
        <w:rPr>
          <w:rFonts w:ascii="Verdana" w:hAnsi="Verdana"/>
          <w:sz w:val="18"/>
          <w:szCs w:val="18"/>
          <w:u w:val="single"/>
        </w:rPr>
        <w:t>Obs: Todas as saídas em vídeo nas questões abaixo podem ser realizadas utilizando-se o Console.Write e Console.WriteLine.</w:t>
      </w:r>
      <w:r>
        <w:rPr>
          <w:rFonts w:ascii="Verdana" w:hAnsi="Verdana"/>
          <w:sz w:val="18"/>
          <w:szCs w:val="18"/>
          <w:u w:val="single"/>
        </w:rPr>
        <w:t xml:space="preserve">  A classe Periferico faz a interfaceamento com os hardwares, servindo apenas de apoio ao propósito destas questões.</w:t>
      </w:r>
      <w:r w:rsidR="00A63703">
        <w:rPr>
          <w:rFonts w:ascii="Verdana" w:hAnsi="Verdana"/>
          <w:sz w:val="18"/>
          <w:szCs w:val="18"/>
          <w:u w:val="single"/>
        </w:rPr>
        <w:t xml:space="preserve"> A lista utilizada pode ser da classe List do C#.  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064928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</w:t>
      </w:r>
      <w:r w:rsidR="00547EC9" w:rsidRPr="00C30E25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sz w:val="18"/>
          <w:szCs w:val="18"/>
        </w:rPr>
        <w:t xml:space="preserve"> </w:t>
      </w:r>
      <w:r w:rsidR="00547EC9" w:rsidRPr="00E6543E">
        <w:rPr>
          <w:rFonts w:ascii="Verdana" w:hAnsi="Verdana"/>
          <w:b/>
          <w:sz w:val="18"/>
          <w:szCs w:val="18"/>
        </w:rPr>
        <w:t>(</w:t>
      </w:r>
      <w:r>
        <w:rPr>
          <w:rFonts w:ascii="Verdana" w:hAnsi="Verdana"/>
          <w:b/>
          <w:sz w:val="18"/>
          <w:szCs w:val="18"/>
        </w:rPr>
        <w:t>1,0</w:t>
      </w:r>
      <w:r w:rsidR="00547EC9" w:rsidRPr="00E6543E">
        <w:rPr>
          <w:rFonts w:ascii="Verdana" w:hAnsi="Verdana"/>
          <w:b/>
          <w:sz w:val="18"/>
          <w:szCs w:val="18"/>
        </w:rPr>
        <w:t xml:space="preserve">) </w:t>
      </w:r>
      <w:r w:rsidR="00547EC9">
        <w:rPr>
          <w:rFonts w:ascii="Verdana" w:hAnsi="Verdana"/>
          <w:sz w:val="18"/>
          <w:szCs w:val="18"/>
        </w:rPr>
        <w:t xml:space="preserve">Sobrescreva o método ToString() da classe </w:t>
      </w:r>
      <w:r w:rsidR="00547EC9" w:rsidRPr="0047234C">
        <w:rPr>
          <w:rFonts w:ascii="Verdana" w:hAnsi="Verdana"/>
          <w:sz w:val="18"/>
          <w:szCs w:val="18"/>
        </w:rPr>
        <w:t>BalancaSerial</w:t>
      </w:r>
      <w:r w:rsidR="006A6B75">
        <w:rPr>
          <w:rFonts w:ascii="Verdana" w:hAnsi="Verdana"/>
          <w:sz w:val="18"/>
          <w:szCs w:val="18"/>
        </w:rPr>
        <w:t xml:space="preserve"> </w:t>
      </w:r>
      <w:r w:rsidR="00547EC9" w:rsidRPr="0047234C">
        <w:rPr>
          <w:rFonts w:ascii="Verdana" w:hAnsi="Verdana"/>
          <w:sz w:val="18"/>
          <w:szCs w:val="18"/>
        </w:rPr>
        <w:t>para que el</w:t>
      </w:r>
      <w:r w:rsidR="000B428B">
        <w:rPr>
          <w:rFonts w:ascii="Verdana" w:hAnsi="Verdana"/>
          <w:sz w:val="18"/>
          <w:szCs w:val="18"/>
        </w:rPr>
        <w:t>e</w:t>
      </w:r>
      <w:r w:rsidR="00547EC9" w:rsidRPr="0047234C">
        <w:rPr>
          <w:rFonts w:ascii="Verdana" w:hAnsi="Verdana"/>
          <w:sz w:val="18"/>
          <w:szCs w:val="18"/>
        </w:rPr>
        <w:t xml:space="preserve"> também retorne o</w:t>
      </w:r>
      <w:r w:rsidR="000B428B">
        <w:rPr>
          <w:rFonts w:ascii="Verdana" w:hAnsi="Verdana"/>
          <w:sz w:val="18"/>
          <w:szCs w:val="18"/>
        </w:rPr>
        <w:t>s</w:t>
      </w:r>
      <w:r w:rsidR="00547EC9" w:rsidRPr="0047234C">
        <w:rPr>
          <w:rFonts w:ascii="Verdana" w:hAnsi="Verdana"/>
          <w:sz w:val="18"/>
          <w:szCs w:val="18"/>
        </w:rPr>
        <w:t xml:space="preserve"> atributo</w:t>
      </w:r>
      <w:r w:rsidR="000B428B">
        <w:rPr>
          <w:rFonts w:ascii="Verdana" w:hAnsi="Verdana"/>
          <w:sz w:val="18"/>
          <w:szCs w:val="18"/>
        </w:rPr>
        <w:t>s</w:t>
      </w:r>
      <w:r w:rsidR="00547EC9">
        <w:rPr>
          <w:rFonts w:ascii="Verdana" w:hAnsi="Verdana"/>
          <w:sz w:val="18"/>
          <w:szCs w:val="18"/>
        </w:rPr>
        <w:t xml:space="preserve"> públicos</w:t>
      </w:r>
      <w:r w:rsidR="00547EC9" w:rsidRPr="0047234C">
        <w:rPr>
          <w:rFonts w:ascii="Verdana" w:hAnsi="Verdana"/>
          <w:sz w:val="18"/>
          <w:szCs w:val="18"/>
        </w:rPr>
        <w:t xml:space="preserve"> específico</w:t>
      </w:r>
      <w:r w:rsidR="000B428B">
        <w:rPr>
          <w:rFonts w:ascii="Verdana" w:hAnsi="Verdana"/>
          <w:sz w:val="18"/>
          <w:szCs w:val="18"/>
        </w:rPr>
        <w:t>s</w:t>
      </w:r>
      <w:r w:rsidR="00547EC9" w:rsidRPr="0047234C">
        <w:rPr>
          <w:rFonts w:ascii="Verdana" w:hAnsi="Verdana"/>
          <w:sz w:val="18"/>
          <w:szCs w:val="18"/>
        </w:rPr>
        <w:t xml:space="preserve"> d</w:t>
      </w:r>
      <w:r w:rsidR="000B428B">
        <w:rPr>
          <w:rFonts w:ascii="Verdana" w:hAnsi="Verdana"/>
          <w:sz w:val="18"/>
          <w:szCs w:val="18"/>
        </w:rPr>
        <w:t>esta</w:t>
      </w:r>
      <w:r w:rsidR="00547EC9" w:rsidRPr="0047234C">
        <w:rPr>
          <w:rFonts w:ascii="Verdana" w:hAnsi="Verdana"/>
          <w:sz w:val="18"/>
          <w:szCs w:val="18"/>
        </w:rPr>
        <w:t xml:space="preserve"> classe.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A63703" w:rsidRDefault="00A63703" w:rsidP="00547EC9">
      <w:pPr>
        <w:rPr>
          <w:rFonts w:ascii="Verdana" w:hAnsi="Verdana"/>
          <w:sz w:val="18"/>
          <w:szCs w:val="18"/>
        </w:rPr>
      </w:pPr>
    </w:p>
    <w:p w:rsidR="00547EC9" w:rsidRDefault="00064928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</w:t>
      </w:r>
      <w:r w:rsidR="00547EC9" w:rsidRPr="00E6543E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b/>
          <w:sz w:val="18"/>
          <w:szCs w:val="18"/>
        </w:rPr>
        <w:t xml:space="preserve"> </w:t>
      </w:r>
      <w:r w:rsidR="00547EC9" w:rsidRPr="00E6543E">
        <w:rPr>
          <w:rFonts w:ascii="Verdana" w:hAnsi="Verdana"/>
          <w:b/>
          <w:sz w:val="18"/>
          <w:szCs w:val="18"/>
        </w:rPr>
        <w:t>(</w:t>
      </w:r>
      <w:r w:rsidR="005857D7">
        <w:rPr>
          <w:rFonts w:ascii="Verdana" w:hAnsi="Verdana"/>
          <w:b/>
          <w:sz w:val="18"/>
          <w:szCs w:val="18"/>
        </w:rPr>
        <w:t>1</w:t>
      </w:r>
      <w:r w:rsidR="00547EC9" w:rsidRPr="00E6543E">
        <w:rPr>
          <w:rFonts w:ascii="Verdana" w:hAnsi="Verdana"/>
          <w:b/>
          <w:sz w:val="18"/>
          <w:szCs w:val="18"/>
        </w:rPr>
        <w:t>,</w:t>
      </w:r>
      <w:r w:rsidR="00820B37">
        <w:rPr>
          <w:rFonts w:ascii="Verdana" w:hAnsi="Verdana"/>
          <w:b/>
          <w:sz w:val="18"/>
          <w:szCs w:val="18"/>
        </w:rPr>
        <w:t>5</w:t>
      </w:r>
      <w:r w:rsidR="00547EC9" w:rsidRPr="00E6543E">
        <w:rPr>
          <w:rFonts w:ascii="Verdana" w:hAnsi="Verdana"/>
          <w:b/>
          <w:sz w:val="18"/>
          <w:szCs w:val="18"/>
        </w:rPr>
        <w:t>)</w:t>
      </w:r>
      <w:r w:rsidR="00547EC9" w:rsidRPr="00DB3591">
        <w:rPr>
          <w:rFonts w:ascii="Verdana" w:hAnsi="Verdana"/>
          <w:sz w:val="18"/>
          <w:szCs w:val="18"/>
        </w:rPr>
        <w:t xml:space="preserve"> </w:t>
      </w:r>
      <w:r w:rsidR="00547EC9">
        <w:rPr>
          <w:rFonts w:ascii="Verdana" w:hAnsi="Verdana"/>
          <w:sz w:val="18"/>
          <w:szCs w:val="18"/>
        </w:rPr>
        <w:t xml:space="preserve"> Qual o código em C# para criar uma lista que seja capaz de referenciar as balanças abaixo? Instancie em </w:t>
      </w:r>
      <w:r w:rsidR="006A6B75">
        <w:rPr>
          <w:rFonts w:ascii="Verdana" w:hAnsi="Verdana"/>
          <w:sz w:val="18"/>
          <w:szCs w:val="18"/>
        </w:rPr>
        <w:t>C</w:t>
      </w:r>
      <w:r w:rsidR="00547EC9">
        <w:rPr>
          <w:rFonts w:ascii="Verdana" w:hAnsi="Verdana"/>
          <w:sz w:val="18"/>
          <w:szCs w:val="18"/>
        </w:rPr>
        <w:t># cada uma das balanças abaixo e armazene-as na referida lista.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Balança TCP: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Código: 1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Descrição: Balança do açougue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IP: 192.168.0.10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Porta: 9000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Balança Serial: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Código: 2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Descrição: Balança da Frutaria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Porta : COM1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Balança FTP: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Código: 3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Descrição: Balança da Padaria 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IP: 192.168.0.12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852550" w:rsidRDefault="00852550" w:rsidP="00A63703">
      <w:pPr>
        <w:rPr>
          <w:rFonts w:ascii="Verdana" w:hAnsi="Verdana"/>
          <w:sz w:val="18"/>
          <w:szCs w:val="18"/>
        </w:rPr>
      </w:pPr>
    </w:p>
    <w:p w:rsidR="00852550" w:rsidRDefault="00852550" w:rsidP="00A63703">
      <w:pPr>
        <w:rPr>
          <w:rFonts w:ascii="Verdana" w:hAnsi="Verdana"/>
          <w:sz w:val="18"/>
          <w:szCs w:val="18"/>
        </w:rPr>
      </w:pPr>
    </w:p>
    <w:p w:rsidR="00852550" w:rsidRDefault="00852550" w:rsidP="00A63703">
      <w:pPr>
        <w:rPr>
          <w:rFonts w:ascii="Verdana" w:hAnsi="Verdana"/>
          <w:sz w:val="18"/>
          <w:szCs w:val="18"/>
        </w:rPr>
      </w:pPr>
    </w:p>
    <w:p w:rsidR="00852550" w:rsidRDefault="00852550" w:rsidP="00A63703">
      <w:pPr>
        <w:rPr>
          <w:rFonts w:ascii="Verdana" w:hAnsi="Verdana"/>
          <w:sz w:val="18"/>
          <w:szCs w:val="18"/>
        </w:rPr>
      </w:pPr>
    </w:p>
    <w:p w:rsidR="00852550" w:rsidRDefault="00852550" w:rsidP="00A63703">
      <w:pPr>
        <w:rPr>
          <w:rFonts w:ascii="Verdana" w:hAnsi="Verdana"/>
          <w:sz w:val="18"/>
          <w:szCs w:val="18"/>
        </w:rPr>
      </w:pPr>
    </w:p>
    <w:p w:rsidR="00852550" w:rsidRDefault="00852550" w:rsidP="00A63703">
      <w:pPr>
        <w:rPr>
          <w:rFonts w:ascii="Verdana" w:hAnsi="Verdana"/>
          <w:sz w:val="18"/>
          <w:szCs w:val="18"/>
        </w:rPr>
      </w:pPr>
    </w:p>
    <w:p w:rsidR="00852550" w:rsidRDefault="00852550" w:rsidP="00A63703">
      <w:pPr>
        <w:rPr>
          <w:rFonts w:ascii="Verdana" w:hAnsi="Verdana"/>
          <w:sz w:val="18"/>
          <w:szCs w:val="18"/>
        </w:rPr>
      </w:pP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852550" w:rsidRDefault="00852550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br w:type="page"/>
      </w:r>
    </w:p>
    <w:p w:rsidR="00547EC9" w:rsidRDefault="00064928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c</w:t>
      </w:r>
      <w:r w:rsidR="00547EC9" w:rsidRPr="00C30E25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sz w:val="18"/>
          <w:szCs w:val="18"/>
        </w:rPr>
        <w:t xml:space="preserve"> </w:t>
      </w:r>
      <w:r w:rsidR="00547EC9" w:rsidRPr="00DB3591">
        <w:rPr>
          <w:rFonts w:ascii="Verdana" w:hAnsi="Verdana"/>
          <w:b/>
          <w:sz w:val="18"/>
          <w:szCs w:val="18"/>
        </w:rPr>
        <w:t>(</w:t>
      </w:r>
      <w:r w:rsidR="006946AA">
        <w:rPr>
          <w:rFonts w:ascii="Verdana" w:hAnsi="Verdana"/>
          <w:b/>
          <w:sz w:val="18"/>
          <w:szCs w:val="18"/>
        </w:rPr>
        <w:t>1</w:t>
      </w:r>
      <w:r w:rsidR="00547EC9" w:rsidRPr="00DB3591">
        <w:rPr>
          <w:rFonts w:ascii="Verdana" w:hAnsi="Verdana"/>
          <w:b/>
          <w:sz w:val="18"/>
          <w:szCs w:val="18"/>
        </w:rPr>
        <w:t>,</w:t>
      </w:r>
      <w:r w:rsidR="006946AA">
        <w:rPr>
          <w:rFonts w:ascii="Verdana" w:hAnsi="Verdana"/>
          <w:b/>
          <w:sz w:val="18"/>
          <w:szCs w:val="18"/>
        </w:rPr>
        <w:t>0</w:t>
      </w:r>
      <w:r w:rsidR="00547EC9" w:rsidRPr="00DB3591">
        <w:rPr>
          <w:rFonts w:ascii="Verdana" w:hAnsi="Verdana"/>
          <w:b/>
          <w:sz w:val="18"/>
          <w:szCs w:val="18"/>
        </w:rPr>
        <w:t xml:space="preserve">) </w:t>
      </w:r>
      <w:r w:rsidR="00547EC9">
        <w:rPr>
          <w:rFonts w:ascii="Verdana" w:hAnsi="Verdana"/>
          <w:sz w:val="18"/>
          <w:szCs w:val="18"/>
        </w:rPr>
        <w:t>Dada uma lista que seja capaz de referenciar todos os tipos de balança, como a definida na questão anterior, fa</w:t>
      </w:r>
      <w:r w:rsidR="00820B37">
        <w:rPr>
          <w:rFonts w:ascii="Verdana" w:hAnsi="Verdana"/>
          <w:sz w:val="18"/>
          <w:szCs w:val="18"/>
        </w:rPr>
        <w:t>ça um algoritmo para exibir todo</w:t>
      </w:r>
      <w:r w:rsidR="00547EC9">
        <w:rPr>
          <w:rFonts w:ascii="Verdana" w:hAnsi="Verdana"/>
          <w:sz w:val="18"/>
          <w:szCs w:val="18"/>
        </w:rPr>
        <w:t xml:space="preserve">s os atributos públicos das balanças </w:t>
      </w:r>
      <w:r w:rsidR="0045200F">
        <w:rPr>
          <w:rFonts w:ascii="Verdana" w:hAnsi="Verdana"/>
          <w:sz w:val="18"/>
          <w:szCs w:val="18"/>
        </w:rPr>
        <w:t>desta lista.</w:t>
      </w:r>
      <w:r w:rsidR="00547EC9">
        <w:rPr>
          <w:rFonts w:ascii="Verdana" w:hAnsi="Verdana"/>
          <w:sz w:val="18"/>
          <w:szCs w:val="18"/>
        </w:rPr>
        <w:t xml:space="preserve"> </w:t>
      </w:r>
    </w:p>
    <w:p w:rsidR="00A63703" w:rsidRDefault="00A63703" w:rsidP="00547EC9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A63703" w:rsidRDefault="00A63703" w:rsidP="00547EC9">
      <w:pPr>
        <w:rPr>
          <w:rFonts w:ascii="Verdana" w:hAnsi="Verdana"/>
          <w:sz w:val="18"/>
          <w:szCs w:val="18"/>
        </w:rPr>
      </w:pPr>
    </w:p>
    <w:p w:rsidR="0045200F" w:rsidRDefault="00064928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</w:t>
      </w:r>
      <w:r w:rsidR="00547EC9" w:rsidRPr="00C30E25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sz w:val="18"/>
          <w:szCs w:val="18"/>
        </w:rPr>
        <w:t xml:space="preserve"> </w:t>
      </w:r>
      <w:r w:rsidR="00547EC9" w:rsidRPr="00DB3591">
        <w:rPr>
          <w:rFonts w:ascii="Verdana" w:hAnsi="Verdana"/>
          <w:b/>
          <w:sz w:val="18"/>
          <w:szCs w:val="18"/>
        </w:rPr>
        <w:t>(</w:t>
      </w:r>
      <w:r w:rsidR="006946AA">
        <w:rPr>
          <w:rFonts w:ascii="Verdana" w:hAnsi="Verdana"/>
          <w:b/>
          <w:sz w:val="18"/>
          <w:szCs w:val="18"/>
        </w:rPr>
        <w:t>1</w:t>
      </w:r>
      <w:r w:rsidR="00547EC9" w:rsidRPr="00DB3591">
        <w:rPr>
          <w:rFonts w:ascii="Verdana" w:hAnsi="Verdana"/>
          <w:b/>
          <w:sz w:val="18"/>
          <w:szCs w:val="18"/>
        </w:rPr>
        <w:t>,</w:t>
      </w:r>
      <w:r w:rsidR="007503C6">
        <w:rPr>
          <w:rFonts w:ascii="Verdana" w:hAnsi="Verdana"/>
          <w:b/>
          <w:sz w:val="18"/>
          <w:szCs w:val="18"/>
        </w:rPr>
        <w:t>0</w:t>
      </w:r>
      <w:r w:rsidR="00547EC9" w:rsidRPr="00DB3591">
        <w:rPr>
          <w:rFonts w:ascii="Verdana" w:hAnsi="Verdana"/>
          <w:b/>
          <w:sz w:val="18"/>
          <w:szCs w:val="18"/>
        </w:rPr>
        <w:t xml:space="preserve">) </w:t>
      </w:r>
      <w:r w:rsidR="00DD6749" w:rsidRPr="00C1732A">
        <w:rPr>
          <w:rFonts w:ascii="Verdana" w:hAnsi="Verdana"/>
          <w:sz w:val="18"/>
          <w:szCs w:val="18"/>
        </w:rPr>
        <w:t>E</w:t>
      </w:r>
      <w:r w:rsidR="00547EC9" w:rsidRPr="009434E3">
        <w:rPr>
          <w:rFonts w:ascii="Verdana" w:hAnsi="Verdana"/>
          <w:sz w:val="18"/>
          <w:szCs w:val="18"/>
        </w:rPr>
        <w:t xml:space="preserve">screva o construtor da classe </w:t>
      </w:r>
      <w:r w:rsidR="00547EC9">
        <w:rPr>
          <w:rFonts w:ascii="Verdana" w:hAnsi="Verdana"/>
          <w:sz w:val="18"/>
          <w:szCs w:val="18"/>
        </w:rPr>
        <w:t>Balanca</w:t>
      </w:r>
      <w:r w:rsidR="00547EC9" w:rsidRPr="009434E3">
        <w:rPr>
          <w:rFonts w:ascii="Verdana" w:hAnsi="Verdana"/>
          <w:sz w:val="18"/>
          <w:szCs w:val="18"/>
        </w:rPr>
        <w:t xml:space="preserve"> para que o mesmo</w:t>
      </w:r>
      <w:r w:rsidR="00547EC9">
        <w:rPr>
          <w:rFonts w:ascii="Verdana" w:hAnsi="Verdana"/>
          <w:sz w:val="18"/>
          <w:szCs w:val="18"/>
        </w:rPr>
        <w:t xml:space="preserve"> receba por parâmetro o código e a descrição da balança. </w:t>
      </w:r>
    </w:p>
    <w:p w:rsidR="00C1732A" w:rsidRDefault="00C1732A" w:rsidP="00547EC9">
      <w:pPr>
        <w:rPr>
          <w:rFonts w:ascii="Verdana" w:hAnsi="Verdana"/>
          <w:sz w:val="18"/>
          <w:szCs w:val="18"/>
        </w:rPr>
      </w:pPr>
    </w:p>
    <w:p w:rsidR="00C1732A" w:rsidRDefault="00C1732A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1117B1" w:rsidRDefault="001117B1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547EC9" w:rsidRDefault="0045200F" w:rsidP="00547EC9">
      <w:pPr>
        <w:rPr>
          <w:rFonts w:ascii="Verdana" w:hAnsi="Verdana"/>
          <w:sz w:val="18"/>
          <w:szCs w:val="18"/>
        </w:rPr>
      </w:pPr>
      <w:r w:rsidRPr="0045200F">
        <w:rPr>
          <w:rFonts w:ascii="Verdana" w:hAnsi="Verdana"/>
          <w:b/>
          <w:sz w:val="18"/>
          <w:szCs w:val="18"/>
        </w:rPr>
        <w:t>e-)</w:t>
      </w:r>
      <w:r>
        <w:rPr>
          <w:rFonts w:ascii="Verdana" w:hAnsi="Verdana"/>
          <w:b/>
          <w:sz w:val="18"/>
          <w:szCs w:val="18"/>
        </w:rPr>
        <w:t xml:space="preserve"> (1,</w:t>
      </w:r>
      <w:r w:rsidR="00820B37">
        <w:rPr>
          <w:rFonts w:ascii="Verdana" w:hAnsi="Verdana"/>
          <w:b/>
          <w:sz w:val="18"/>
          <w:szCs w:val="18"/>
        </w:rPr>
        <w:t>5</w:t>
      </w:r>
      <w:r>
        <w:rPr>
          <w:rFonts w:ascii="Verdana" w:hAnsi="Verdana"/>
          <w:b/>
          <w:sz w:val="18"/>
          <w:szCs w:val="18"/>
        </w:rPr>
        <w:t xml:space="preserve">) </w:t>
      </w:r>
      <w:r w:rsidR="00DD6749">
        <w:rPr>
          <w:rFonts w:ascii="Verdana" w:hAnsi="Verdana"/>
          <w:sz w:val="18"/>
          <w:szCs w:val="18"/>
        </w:rPr>
        <w:t>E</w:t>
      </w:r>
      <w:r w:rsidR="00547EC9">
        <w:rPr>
          <w:rFonts w:ascii="Verdana" w:hAnsi="Verdana"/>
          <w:sz w:val="18"/>
          <w:szCs w:val="18"/>
        </w:rPr>
        <w:t xml:space="preserve">screva o construtor da Classe </w:t>
      </w:r>
      <w:r w:rsidR="00547EC9" w:rsidRPr="0047234C">
        <w:rPr>
          <w:rFonts w:ascii="Verdana" w:hAnsi="Verdana"/>
          <w:sz w:val="18"/>
          <w:szCs w:val="18"/>
        </w:rPr>
        <w:t>BalancaSerial</w:t>
      </w:r>
      <w:r>
        <w:rPr>
          <w:rFonts w:ascii="Verdana" w:hAnsi="Verdana"/>
          <w:sz w:val="18"/>
          <w:szCs w:val="18"/>
        </w:rPr>
        <w:t xml:space="preserve"> </w:t>
      </w:r>
      <w:r w:rsidR="00547EC9">
        <w:rPr>
          <w:rFonts w:ascii="Verdana" w:hAnsi="Verdana"/>
          <w:sz w:val="18"/>
          <w:szCs w:val="18"/>
        </w:rPr>
        <w:t xml:space="preserve">para </w:t>
      </w:r>
      <w:r>
        <w:rPr>
          <w:rFonts w:ascii="Verdana" w:hAnsi="Verdana"/>
          <w:sz w:val="18"/>
          <w:szCs w:val="18"/>
        </w:rPr>
        <w:t xml:space="preserve">ele </w:t>
      </w:r>
      <w:r w:rsidR="00547EC9">
        <w:rPr>
          <w:rFonts w:ascii="Verdana" w:hAnsi="Verdana"/>
          <w:sz w:val="18"/>
          <w:szCs w:val="18"/>
        </w:rPr>
        <w:t>receba os seus atributos específicos, além dos já recebidos pela classe base.</w:t>
      </w: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1117B1" w:rsidRDefault="001117B1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985DEC" w:rsidRPr="009434E3" w:rsidRDefault="00985DEC" w:rsidP="00547EC9">
      <w:pPr>
        <w:rPr>
          <w:rFonts w:ascii="Verdana" w:hAnsi="Verdana"/>
          <w:sz w:val="18"/>
          <w:szCs w:val="18"/>
        </w:rPr>
      </w:pP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A63703" w:rsidRDefault="00A63703" w:rsidP="00547EC9">
      <w:pPr>
        <w:rPr>
          <w:rFonts w:ascii="Verdana" w:hAnsi="Verdana"/>
          <w:sz w:val="18"/>
          <w:szCs w:val="18"/>
        </w:rPr>
      </w:pPr>
    </w:p>
    <w:p w:rsidR="00547EC9" w:rsidRDefault="00985DEC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</w:t>
      </w:r>
      <w:r w:rsidR="00547EC9" w:rsidRPr="00C30E25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sz w:val="18"/>
          <w:szCs w:val="18"/>
        </w:rPr>
        <w:t xml:space="preserve"> </w:t>
      </w:r>
      <w:r w:rsidR="00547EC9" w:rsidRPr="00DB3591">
        <w:rPr>
          <w:rFonts w:ascii="Verdana" w:hAnsi="Verdana"/>
          <w:b/>
          <w:sz w:val="18"/>
          <w:szCs w:val="18"/>
        </w:rPr>
        <w:t>(</w:t>
      </w:r>
      <w:r w:rsidR="00FC3A0A">
        <w:rPr>
          <w:rFonts w:ascii="Verdana" w:hAnsi="Verdana"/>
          <w:b/>
          <w:sz w:val="18"/>
          <w:szCs w:val="18"/>
        </w:rPr>
        <w:t>1</w:t>
      </w:r>
      <w:r w:rsidR="00547EC9" w:rsidRPr="00DB3591">
        <w:rPr>
          <w:rFonts w:ascii="Verdana" w:hAnsi="Verdana"/>
          <w:b/>
          <w:sz w:val="18"/>
          <w:szCs w:val="18"/>
        </w:rPr>
        <w:t>,</w:t>
      </w:r>
      <w:r w:rsidR="00820B37">
        <w:rPr>
          <w:rFonts w:ascii="Verdana" w:hAnsi="Verdana"/>
          <w:b/>
          <w:sz w:val="18"/>
          <w:szCs w:val="18"/>
        </w:rPr>
        <w:t>5</w:t>
      </w:r>
      <w:r w:rsidR="00547EC9" w:rsidRPr="00DB3591">
        <w:rPr>
          <w:rFonts w:ascii="Verdana" w:hAnsi="Verdana"/>
          <w:b/>
          <w:sz w:val="18"/>
          <w:szCs w:val="18"/>
        </w:rPr>
        <w:t xml:space="preserve">) </w:t>
      </w:r>
      <w:r w:rsidR="00547EC9">
        <w:rPr>
          <w:rFonts w:ascii="Verdana" w:hAnsi="Verdana"/>
          <w:sz w:val="18"/>
          <w:szCs w:val="18"/>
        </w:rPr>
        <w:t xml:space="preserve">Dada uma lista que seja capaz de referenciar todos os tipos de balança, envie uma tara de 10 kg (10.000g) para todas as balanças dessa lista  através do método </w:t>
      </w:r>
      <w:r w:rsidR="00547EC9" w:rsidRPr="0047234C">
        <w:rPr>
          <w:rFonts w:ascii="Verdana" w:hAnsi="Verdana"/>
          <w:sz w:val="18"/>
          <w:szCs w:val="18"/>
        </w:rPr>
        <w:t>EnvioDeTaraParaBalanca</w:t>
      </w:r>
      <w:r w:rsidR="00547EC9">
        <w:rPr>
          <w:rFonts w:ascii="Verdana" w:hAnsi="Verdana"/>
          <w:sz w:val="18"/>
          <w:szCs w:val="18"/>
        </w:rPr>
        <w:t>. Utilize para isso a interface IControleTara.</w:t>
      </w: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985DEC" w:rsidRDefault="00985DEC" w:rsidP="00A63703">
      <w:pPr>
        <w:rPr>
          <w:rFonts w:ascii="Verdana" w:hAnsi="Verdana"/>
          <w:sz w:val="18"/>
          <w:szCs w:val="18"/>
        </w:rPr>
      </w:pPr>
    </w:p>
    <w:p w:rsidR="00985DEC" w:rsidRDefault="00985DEC" w:rsidP="00A63703">
      <w:pPr>
        <w:rPr>
          <w:rFonts w:ascii="Verdana" w:hAnsi="Verdana"/>
          <w:sz w:val="18"/>
          <w:szCs w:val="18"/>
        </w:rPr>
      </w:pPr>
    </w:p>
    <w:p w:rsidR="00985DEC" w:rsidRDefault="00985DEC" w:rsidP="00A63703">
      <w:pPr>
        <w:rPr>
          <w:rFonts w:ascii="Verdana" w:hAnsi="Verdana"/>
          <w:sz w:val="18"/>
          <w:szCs w:val="18"/>
        </w:rPr>
      </w:pPr>
    </w:p>
    <w:p w:rsidR="00985DEC" w:rsidRDefault="00985DEC" w:rsidP="00A63703">
      <w:pPr>
        <w:rPr>
          <w:rFonts w:ascii="Verdana" w:hAnsi="Verdana"/>
          <w:sz w:val="18"/>
          <w:szCs w:val="18"/>
        </w:rPr>
      </w:pPr>
    </w:p>
    <w:p w:rsidR="00A63703" w:rsidRDefault="00A63703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D60950" w:rsidRDefault="00D60950" w:rsidP="00547EC9">
      <w:pPr>
        <w:rPr>
          <w:rFonts w:ascii="Verdana" w:hAnsi="Verdana"/>
          <w:sz w:val="18"/>
          <w:szCs w:val="18"/>
        </w:rPr>
      </w:pPr>
    </w:p>
    <w:p w:rsidR="00D60950" w:rsidRDefault="00D60950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37710D" w:rsidRDefault="0037710D" w:rsidP="00547EC9">
      <w:pPr>
        <w:rPr>
          <w:rFonts w:ascii="Verdana" w:hAnsi="Verdana"/>
          <w:sz w:val="18"/>
          <w:szCs w:val="18"/>
        </w:rPr>
      </w:pPr>
    </w:p>
    <w:p w:rsidR="00DD6749" w:rsidRDefault="00DD6749" w:rsidP="00547EC9">
      <w:pPr>
        <w:rPr>
          <w:rFonts w:ascii="Verdana" w:hAnsi="Verdana"/>
          <w:sz w:val="18"/>
          <w:szCs w:val="18"/>
        </w:rPr>
      </w:pPr>
    </w:p>
    <w:p w:rsidR="00DD6749" w:rsidRDefault="00DD674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DD6749" w:rsidRDefault="00DD6749" w:rsidP="00547EC9">
      <w:pPr>
        <w:rPr>
          <w:rFonts w:ascii="Verdana" w:hAnsi="Verdana"/>
          <w:sz w:val="18"/>
          <w:szCs w:val="18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</w:t>
      </w:r>
      <w:r w:rsidRPr="00DD1744">
        <w:rPr>
          <w:rFonts w:ascii="Calibri" w:hAnsi="Calibri"/>
          <w:b/>
          <w:sz w:val="22"/>
          <w:szCs w:val="22"/>
        </w:rPr>
        <w:t>-)</w:t>
      </w:r>
      <w:r>
        <w:rPr>
          <w:rFonts w:ascii="Calibri" w:hAnsi="Calibri"/>
          <w:sz w:val="22"/>
          <w:szCs w:val="22"/>
        </w:rPr>
        <w:t xml:space="preserve"> Dada a hierarquia de classes abaixo, responda: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Pr="00F05E87" w:rsidRDefault="00C13B36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5080</wp:posOffset>
                </wp:positionV>
                <wp:extent cx="1094740" cy="271780"/>
                <wp:effectExtent l="6985" t="11430" r="12700" b="1206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803" w:rsidRDefault="00E40803" w:rsidP="00E40803"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Classe </w:t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3.75pt;margin-top:.4pt;width:86.2pt;height:21.4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">
                <v:textbox style="mso-fit-shape-to-text:t">
                  <w:txbxContent>
                    <w:p w:rsidR="00E40803" w:rsidRDefault="00E40803" w:rsidP="00E40803"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Classe </w:t>
                      </w:r>
                      <w:proofErr w:type="spellStart"/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Object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0803" w:rsidRPr="00F05E87">
        <w:rPr>
          <w:rFonts w:ascii="Calibri" w:hAnsi="Calibri"/>
          <w:sz w:val="22"/>
          <w:szCs w:val="22"/>
        </w:rPr>
        <w:sym w:font="Wingdings" w:char="F06C"/>
      </w:r>
      <w:r w:rsidR="00E40803" w:rsidRPr="00F05E87">
        <w:rPr>
          <w:rFonts w:ascii="Calibri" w:hAnsi="Calibri"/>
          <w:sz w:val="22"/>
          <w:szCs w:val="22"/>
        </w:rPr>
        <w:t xml:space="preserve">  Atributo</w:t>
      </w:r>
      <w:r w:rsidR="00E40803">
        <w:rPr>
          <w:rFonts w:ascii="Calibri" w:hAnsi="Calibri"/>
          <w:sz w:val="22"/>
          <w:szCs w:val="22"/>
        </w:rPr>
        <w:t xml:space="preserve"> público</w:t>
      </w:r>
    </w:p>
    <w:p w:rsidR="00E40803" w:rsidRDefault="00C13B36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107950</wp:posOffset>
                </wp:positionV>
                <wp:extent cx="0" cy="259715"/>
                <wp:effectExtent l="57150" t="22225" r="57150" b="13335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83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56.7pt;margin-top:8.5pt;width:0;height:20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">
                <v:stroke endarrow="block"/>
              </v:shape>
            </w:pict>
          </mc:Fallback>
        </mc:AlternateContent>
      </w:r>
      <w:r w:rsidR="00E40803" w:rsidRPr="00F05E87">
        <w:rPr>
          <w:rFonts w:ascii="Calibri" w:hAnsi="Calibri"/>
          <w:sz w:val="22"/>
          <w:szCs w:val="22"/>
        </w:rPr>
        <w:sym w:font="Wingdings" w:char="F075"/>
      </w:r>
      <w:r w:rsidR="00E40803" w:rsidRPr="00F05E87">
        <w:rPr>
          <w:rFonts w:ascii="Calibri" w:hAnsi="Calibri"/>
          <w:sz w:val="22"/>
          <w:szCs w:val="22"/>
        </w:rPr>
        <w:t xml:space="preserve"> Método</w:t>
      </w:r>
      <w:r w:rsidR="00E40803">
        <w:rPr>
          <w:rFonts w:ascii="Calibri" w:hAnsi="Calibri"/>
          <w:sz w:val="22"/>
          <w:szCs w:val="22"/>
        </w:rPr>
        <w:t xml:space="preserve"> público</w:t>
      </w:r>
    </w:p>
    <w:p w:rsidR="00E40803" w:rsidRDefault="007A5AC7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sym w:font="Symbol" w:char="F0A7"/>
      </w:r>
      <w:r w:rsidR="001C152A"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Protegido</w:t>
      </w:r>
    </w:p>
    <w:p w:rsidR="00E40803" w:rsidRDefault="00C13B36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26670</wp:posOffset>
                </wp:positionV>
                <wp:extent cx="1592580" cy="953770"/>
                <wp:effectExtent l="7620" t="6350" r="9525" b="1143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803" w:rsidRPr="00F05E87" w:rsidRDefault="00E40803" w:rsidP="00E40803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  <w:t xml:space="preserve">Classe </w:t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  <w:t>Funcionario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Codigo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Nome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Salario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75"/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CalcularSalario()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95.05pt;margin-top:2.1pt;width:125.4pt;height:7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">
                <v:textbox>
                  <w:txbxContent>
                    <w:p w:rsidR="00E40803" w:rsidRPr="00F05E87" w:rsidRDefault="00E40803" w:rsidP="00E40803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  <w:t xml:space="preserve">Classe </w:t>
                      </w:r>
                      <w:proofErr w:type="spellStart"/>
                      <w:r w:rsidRPr="00F05E87"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  <w:t>Funcionario</w:t>
                      </w:r>
                      <w:proofErr w:type="spellEnd"/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proofErr w:type="spellStart"/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Codigo</w:t>
                      </w:r>
                      <w:proofErr w:type="spellEnd"/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Nome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Salario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75"/>
                      </w:r>
                      <w:proofErr w:type="spellStart"/>
                      <w:proofErr w:type="gramStart"/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CalcularSalario</w:t>
                      </w:r>
                      <w:proofErr w:type="spellEnd"/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C13B36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128270</wp:posOffset>
                </wp:positionV>
                <wp:extent cx="0" cy="365760"/>
                <wp:effectExtent l="53975" t="17145" r="60325" b="762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EE940" id="AutoShape 8" o:spid="_x0000_s1026" type="#_x0000_t32" style="position:absolute;margin-left:303.7pt;margin-top:10.1pt;width:0;height:28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ciOgIAAGc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128270</wp:posOffset>
                </wp:positionV>
                <wp:extent cx="7620" cy="365760"/>
                <wp:effectExtent l="45720" t="17145" r="60960" b="762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EBC8B" id="AutoShape 9" o:spid="_x0000_s1026" type="#_x0000_t32" style="position:absolute;margin-left:223.55pt;margin-top:10.1pt;width:.6pt;height:28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7A5AC7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157480</wp:posOffset>
                </wp:positionV>
                <wp:extent cx="1739900" cy="787400"/>
                <wp:effectExtent l="0" t="0" r="12700" b="1270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803" w:rsidRPr="00F05E87" w:rsidRDefault="00E40803" w:rsidP="00E40803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  <w:t>Classe Gerente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 w:rsidR="007A5AC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DeptoGerenciado</w:t>
                            </w:r>
                          </w:p>
                          <w:p w:rsidR="00E40803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QtdeFuncionarios</w:t>
                            </w:r>
                          </w:p>
                          <w:p w:rsidR="007A5AC7" w:rsidRPr="00F05E87" w:rsidRDefault="007A5AC7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Symbol" w:char="F0A7"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UsaCarroCedido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31.45pt;margin-top:12.4pt;width:137pt;height: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">
                <v:textbox>
                  <w:txbxContent>
                    <w:p w:rsidR="00E40803" w:rsidRPr="00F05E87" w:rsidRDefault="00E40803" w:rsidP="00E40803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  <w:t>Classe Gerente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 w:rsidR="007A5AC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DeptoGerenciado</w:t>
                      </w:r>
                      <w:proofErr w:type="spellEnd"/>
                    </w:p>
                    <w:p w:rsidR="00E40803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QtdeFuncionarios</w:t>
                      </w:r>
                      <w:proofErr w:type="spellEnd"/>
                    </w:p>
                    <w:p w:rsidR="007A5AC7" w:rsidRPr="00F05E87" w:rsidRDefault="007A5AC7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sym w:font="Symbol" w:char="F0A7"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UsaCarroCedido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3B36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152400</wp:posOffset>
                </wp:positionV>
                <wp:extent cx="1592580" cy="787400"/>
                <wp:effectExtent l="10795" t="10795" r="6350" b="1143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803" w:rsidRPr="00F05E87" w:rsidRDefault="00E40803" w:rsidP="00E40803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  <w:t>Classe Vendedor</w:t>
                            </w:r>
                          </w:p>
                          <w:p w:rsidR="00E40803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Comissao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TotalVendasNoMes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75"/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CalcularSalario()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80.05pt;margin-top:12pt;width:125.4pt;height: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">
                <v:textbox>
                  <w:txbxContent>
                    <w:p w:rsidR="00E40803" w:rsidRPr="00F05E87" w:rsidRDefault="00E40803" w:rsidP="00E40803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  <w:t>Classe Vendedor</w:t>
                      </w:r>
                    </w:p>
                    <w:p w:rsidR="00E40803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Comissao</w:t>
                      </w:r>
                      <w:proofErr w:type="spellEnd"/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TotalVendasNoMes</w:t>
                      </w:r>
                      <w:proofErr w:type="spellEnd"/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75"/>
                      </w:r>
                      <w:proofErr w:type="spellStart"/>
                      <w:proofErr w:type="gramStart"/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CalcularSalario</w:t>
                      </w:r>
                      <w:proofErr w:type="spellEnd"/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Pr="00F05E87" w:rsidRDefault="00E40803" w:rsidP="00E40803">
      <w:pPr>
        <w:rPr>
          <w:rFonts w:ascii="Calibri" w:hAnsi="Calibri"/>
          <w:sz w:val="22"/>
          <w:szCs w:val="22"/>
        </w:rPr>
      </w:pPr>
      <w:r w:rsidRPr="00F03DC0">
        <w:rPr>
          <w:rFonts w:ascii="Calibri" w:hAnsi="Calibri"/>
          <w:b/>
          <w:sz w:val="22"/>
          <w:szCs w:val="22"/>
        </w:rPr>
        <w:t xml:space="preserve">a-)  (até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 Pode-se afirmar que a classe Gerente também possui os atributos </w:t>
      </w:r>
      <w:r w:rsidRPr="00F05E87">
        <w:rPr>
          <w:rFonts w:ascii="Calibri" w:hAnsi="Calibri"/>
          <w:sz w:val="22"/>
          <w:szCs w:val="22"/>
        </w:rPr>
        <w:t>Codigo</w:t>
      </w:r>
      <w:r>
        <w:rPr>
          <w:rFonts w:ascii="Calibri" w:hAnsi="Calibri"/>
          <w:sz w:val="22"/>
          <w:szCs w:val="22"/>
        </w:rPr>
        <w:t xml:space="preserve">, </w:t>
      </w:r>
      <w:r w:rsidRPr="00F05E87">
        <w:rPr>
          <w:rFonts w:ascii="Calibri" w:hAnsi="Calibri"/>
          <w:sz w:val="22"/>
          <w:szCs w:val="22"/>
        </w:rPr>
        <w:t>Nome</w:t>
      </w:r>
      <w:r>
        <w:rPr>
          <w:rFonts w:ascii="Calibri" w:hAnsi="Calibri"/>
          <w:sz w:val="22"/>
          <w:szCs w:val="22"/>
        </w:rPr>
        <w:t xml:space="preserve"> e </w:t>
      </w:r>
      <w:r w:rsidRPr="00F05E87">
        <w:rPr>
          <w:rFonts w:ascii="Calibri" w:hAnsi="Calibri"/>
          <w:sz w:val="22"/>
          <w:szCs w:val="22"/>
        </w:rPr>
        <w:t>Salario</w:t>
      </w:r>
      <w:r>
        <w:rPr>
          <w:rFonts w:ascii="Calibri" w:hAnsi="Calibri"/>
          <w:sz w:val="22"/>
          <w:szCs w:val="22"/>
        </w:rPr>
        <w:t>? Por quê?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_____________________________________________________________________________________________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_____________________________________________________________________________________________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_____________________________________________________________________________________________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r w:rsidRPr="00F03DC0">
        <w:rPr>
          <w:rFonts w:ascii="Calibri" w:hAnsi="Calibri"/>
          <w:b/>
          <w:sz w:val="22"/>
          <w:szCs w:val="22"/>
        </w:rPr>
        <w:t>b-)</w:t>
      </w:r>
      <w:r>
        <w:rPr>
          <w:rFonts w:ascii="Calibri" w:hAnsi="Calibri"/>
          <w:sz w:val="22"/>
          <w:szCs w:val="22"/>
        </w:rPr>
        <w:t xml:space="preserve"> </w:t>
      </w:r>
      <w:r w:rsidRPr="00F03DC0">
        <w:rPr>
          <w:rFonts w:ascii="Calibri" w:hAnsi="Calibri"/>
          <w:b/>
          <w:sz w:val="22"/>
          <w:szCs w:val="22"/>
        </w:rPr>
        <w:t xml:space="preserve">(até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  Variáveis de qual(ais) classe(s) poderiam fazer referência a objetos instanciados </w:t>
      </w:r>
      <w:r w:rsidR="00644BF2">
        <w:rPr>
          <w:rFonts w:ascii="Calibri" w:hAnsi="Calibri"/>
          <w:sz w:val="22"/>
          <w:szCs w:val="22"/>
        </w:rPr>
        <w:t>da</w:t>
      </w:r>
      <w:r>
        <w:rPr>
          <w:rFonts w:ascii="Calibri" w:hAnsi="Calibri"/>
          <w:sz w:val="22"/>
          <w:szCs w:val="22"/>
        </w:rPr>
        <w:t xml:space="preserve"> classe  Gerente?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R: _________________________________________________________________________________________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6946AA" w:rsidRDefault="006946AA" w:rsidP="006946A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</w:t>
      </w:r>
      <w:r w:rsidRPr="00F03DC0">
        <w:rPr>
          <w:rFonts w:ascii="Calibri" w:hAnsi="Calibri"/>
          <w:b/>
          <w:sz w:val="22"/>
          <w:szCs w:val="22"/>
        </w:rPr>
        <w:t xml:space="preserve">-)(até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 Dado que a assinatura do método não possui qualquer tipo de problema, verifique se o restante do código abaixo possui algum problema. Possui problema? R:  ____________  Caso sim, corrija-o.</w:t>
      </w:r>
    </w:p>
    <w:tbl>
      <w:tblPr>
        <w:tblpPr w:leftFromText="141" w:rightFromText="141" w:vertAnchor="text" w:tblpX="121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6007"/>
      </w:tblGrid>
      <w:tr w:rsidR="00E40803" w:rsidTr="007C4241">
        <w:trPr>
          <w:trHeight w:val="2029"/>
        </w:trPr>
        <w:tc>
          <w:tcPr>
            <w:tcW w:w="3898" w:type="dxa"/>
          </w:tcPr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void   ImprimeVetor( Funcionario[] vetor)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{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for (int n=0; n&lt; vetor.Length; n++)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{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</w:t>
            </w:r>
            <w:r w:rsidRPr="00D4783A">
              <w:rPr>
                <w:rFonts w:ascii="Calibri" w:hAnsi="Calibri"/>
                <w:sz w:val="20"/>
                <w:szCs w:val="20"/>
              </w:rPr>
              <w:t xml:space="preserve">Console.WriteLine( </w:t>
            </w:r>
            <w:r w:rsidR="00FC3A0A">
              <w:rPr>
                <w:rFonts w:ascii="Calibri" w:hAnsi="Calibri"/>
                <w:sz w:val="20"/>
                <w:szCs w:val="20"/>
              </w:rPr>
              <w:t>v</w:t>
            </w:r>
            <w:r w:rsidRPr="00D4783A">
              <w:rPr>
                <w:rFonts w:ascii="Calibri" w:hAnsi="Calibri"/>
                <w:sz w:val="20"/>
                <w:szCs w:val="20"/>
              </w:rPr>
              <w:t>etor[n].Comissao );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}</w:t>
            </w:r>
            <w:r w:rsidRPr="00D4783A">
              <w:rPr>
                <w:rFonts w:ascii="Calibri" w:hAnsi="Calibri"/>
                <w:sz w:val="20"/>
                <w:szCs w:val="20"/>
              </w:rPr>
              <w:tab/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}</w:t>
            </w: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07" w:type="dxa"/>
          </w:tcPr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Espaço para correção:</w:t>
            </w: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0A062E" w:rsidRDefault="000A062E" w:rsidP="00E40803">
      <w:pPr>
        <w:rPr>
          <w:rFonts w:ascii="Calibri" w:hAnsi="Calibri"/>
          <w:b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r w:rsidRPr="00F03DC0">
        <w:rPr>
          <w:rFonts w:ascii="Calibri" w:hAnsi="Calibri"/>
          <w:b/>
          <w:sz w:val="22"/>
          <w:szCs w:val="22"/>
        </w:rPr>
        <w:lastRenderedPageBreak/>
        <w:t xml:space="preserve">d-)(até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</w:t>
      </w:r>
      <w:r w:rsidR="006946AA">
        <w:rPr>
          <w:rFonts w:ascii="Calibri" w:hAnsi="Calibri"/>
          <w:sz w:val="22"/>
          <w:szCs w:val="22"/>
        </w:rPr>
        <w:t xml:space="preserve"> Dado que a assinatura do método não possui qualquer tipo de problema, verifique se o restante do código abaixo possui algum problema. Possui problema? R:</w:t>
      </w:r>
      <w:r>
        <w:rPr>
          <w:rFonts w:ascii="Calibri" w:hAnsi="Calibri"/>
          <w:sz w:val="22"/>
          <w:szCs w:val="22"/>
        </w:rPr>
        <w:t xml:space="preserve">  ____________  Caso sim, corrija-o.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tbl>
      <w:tblPr>
        <w:tblpPr w:leftFromText="141" w:rightFromText="141" w:vertAnchor="text" w:tblpX="121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440"/>
      </w:tblGrid>
      <w:tr w:rsidR="00E40803" w:rsidTr="007C4241">
        <w:trPr>
          <w:trHeight w:val="2029"/>
        </w:trPr>
        <w:tc>
          <w:tcPr>
            <w:tcW w:w="4465" w:type="dxa"/>
          </w:tcPr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void ImprimeVetor( Funcionario[] vetor)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{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for (int n=0; n&lt; vetor.Length; n++)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{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  Console.WriteLine( </w:t>
            </w:r>
            <w:r w:rsidR="00FC3A0A">
              <w:rPr>
                <w:rFonts w:ascii="Calibri" w:hAnsi="Calibri"/>
                <w:sz w:val="20"/>
                <w:szCs w:val="20"/>
              </w:rPr>
              <w:t>v</w:t>
            </w:r>
            <w:r w:rsidRPr="00D4783A">
              <w:rPr>
                <w:rFonts w:ascii="Calibri" w:hAnsi="Calibri"/>
                <w:sz w:val="20"/>
                <w:szCs w:val="20"/>
              </w:rPr>
              <w:t>etor[n]. CalcularSalario()  );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}</w:t>
            </w:r>
            <w:r w:rsidRPr="00D4783A">
              <w:rPr>
                <w:rFonts w:ascii="Calibri" w:hAnsi="Calibri"/>
                <w:sz w:val="20"/>
                <w:szCs w:val="20"/>
              </w:rPr>
              <w:tab/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}</w:t>
            </w: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40" w:type="dxa"/>
          </w:tcPr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Espaço para correção:</w:t>
            </w: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951171">
      <w:pPr>
        <w:rPr>
          <w:rFonts w:ascii="Verdana" w:hAnsi="Verdana"/>
          <w:sz w:val="18"/>
          <w:szCs w:val="18"/>
        </w:rPr>
      </w:pPr>
    </w:p>
    <w:p w:rsidR="007A5AC7" w:rsidRDefault="007A5AC7" w:rsidP="00951171">
      <w:pPr>
        <w:rPr>
          <w:rFonts w:ascii="Verdana" w:hAnsi="Verdana"/>
          <w:sz w:val="18"/>
          <w:szCs w:val="18"/>
        </w:rPr>
      </w:pPr>
      <w:r w:rsidRPr="007503C6">
        <w:rPr>
          <w:rFonts w:ascii="Verdana" w:hAnsi="Verdana"/>
          <w:b/>
          <w:sz w:val="18"/>
          <w:szCs w:val="18"/>
        </w:rPr>
        <w:t>e-)</w:t>
      </w:r>
      <w:r w:rsidRPr="007503C6">
        <w:rPr>
          <w:rFonts w:ascii="Calibri" w:hAnsi="Calibri"/>
          <w:b/>
          <w:sz w:val="22"/>
          <w:szCs w:val="22"/>
        </w:rPr>
        <w:t>(</w:t>
      </w:r>
      <w:r w:rsidRPr="00F03DC0">
        <w:rPr>
          <w:rFonts w:ascii="Calibri" w:hAnsi="Calibri"/>
          <w:b/>
          <w:sz w:val="22"/>
          <w:szCs w:val="22"/>
        </w:rPr>
        <w:t xml:space="preserve">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Verdana" w:hAnsi="Verdana"/>
          <w:sz w:val="18"/>
          <w:szCs w:val="18"/>
        </w:rPr>
        <w:t xml:space="preserve"> A classe Funcionario possui acesso a todos os atributos dos seus descendentes, incluindo os protegidos como por exemplo do atributo </w:t>
      </w:r>
      <w:r>
        <w:rPr>
          <w:rFonts w:ascii="Calibri" w:hAnsi="Calibri"/>
          <w:sz w:val="22"/>
          <w:szCs w:val="22"/>
        </w:rPr>
        <w:t>UsaCarroCedido da classe Gerente? S/N _______________</w:t>
      </w:r>
    </w:p>
    <w:sectPr w:rsidR="007A5AC7" w:rsidSect="00426A92">
      <w:footerReference w:type="even" r:id="rId15"/>
      <w:footerReference w:type="default" r:id="rId16"/>
      <w:pgSz w:w="11907" w:h="16840" w:code="9"/>
      <w:pgMar w:top="851" w:right="851" w:bottom="851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EE" w:rsidRDefault="00AC55EE">
      <w:r>
        <w:separator/>
      </w:r>
    </w:p>
  </w:endnote>
  <w:endnote w:type="continuationSeparator" w:id="0">
    <w:p w:rsidR="00AC55EE" w:rsidRDefault="00AC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0C" w:rsidRDefault="00BB6ED3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1490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0C" w:rsidRDefault="00BB6ED3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149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243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1490C" w:rsidRDefault="0061490C" w:rsidP="00D92CAA">
    <w:pPr>
      <w:pStyle w:val="Rodap"/>
      <w:ind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EE" w:rsidRDefault="00AC55EE">
      <w:r>
        <w:separator/>
      </w:r>
    </w:p>
  </w:footnote>
  <w:footnote w:type="continuationSeparator" w:id="0">
    <w:p w:rsidR="00AC55EE" w:rsidRDefault="00AC5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65pt;height:8.65pt" o:bullet="t">
        <v:imagedata r:id="rId1" o:title="clip_image001"/>
      </v:shape>
    </w:pict>
  </w:numPicBullet>
  <w:numPicBullet w:numPicBulletId="1">
    <w:pict>
      <v:shape id="_x0000_i1030" type="#_x0000_t75" style="width:9.8pt;height:9.8pt" o:bullet="t">
        <v:imagedata r:id="rId2" o:title="clip_image001"/>
      </v:shape>
    </w:pict>
  </w:numPicBullet>
  <w:numPicBullet w:numPicBulletId="2">
    <w:pict>
      <v:shape id="_x0000_i1031" type="#_x0000_t75" style="width:15pt;height:16.15pt" o:bullet="t">
        <v:imagedata r:id="rId3" o:title="clip_image003"/>
      </v:shape>
    </w:pict>
  </w:numPicBullet>
  <w:abstractNum w:abstractNumId="0" w15:restartNumberingAfterBreak="0">
    <w:nsid w:val="136540D1"/>
    <w:multiLevelType w:val="hybridMultilevel"/>
    <w:tmpl w:val="792ADB26"/>
    <w:lvl w:ilvl="0" w:tplc="3752CD82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DF017A"/>
    <w:multiLevelType w:val="hybridMultilevel"/>
    <w:tmpl w:val="AE904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51DB3"/>
    <w:multiLevelType w:val="hybridMultilevel"/>
    <w:tmpl w:val="AE5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33C35"/>
    <w:multiLevelType w:val="hybridMultilevel"/>
    <w:tmpl w:val="80781202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339B4"/>
    <w:multiLevelType w:val="hybridMultilevel"/>
    <w:tmpl w:val="922E7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21E"/>
    <w:multiLevelType w:val="hybridMultilevel"/>
    <w:tmpl w:val="D92C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2535B"/>
    <w:multiLevelType w:val="hybridMultilevel"/>
    <w:tmpl w:val="0B7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F678C"/>
    <w:multiLevelType w:val="hybridMultilevel"/>
    <w:tmpl w:val="472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65EE7"/>
    <w:multiLevelType w:val="hybridMultilevel"/>
    <w:tmpl w:val="265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D7"/>
    <w:rsid w:val="000045CD"/>
    <w:rsid w:val="0000671D"/>
    <w:rsid w:val="0002576F"/>
    <w:rsid w:val="000307D7"/>
    <w:rsid w:val="00053880"/>
    <w:rsid w:val="00061CEF"/>
    <w:rsid w:val="00064928"/>
    <w:rsid w:val="00074ADA"/>
    <w:rsid w:val="00077FA3"/>
    <w:rsid w:val="00080689"/>
    <w:rsid w:val="000864CB"/>
    <w:rsid w:val="000903B5"/>
    <w:rsid w:val="00097A99"/>
    <w:rsid w:val="000A0349"/>
    <w:rsid w:val="000A062E"/>
    <w:rsid w:val="000B3D6D"/>
    <w:rsid w:val="000B428B"/>
    <w:rsid w:val="000C6138"/>
    <w:rsid w:val="000D2900"/>
    <w:rsid w:val="000D6AF1"/>
    <w:rsid w:val="000E1684"/>
    <w:rsid w:val="000E3C36"/>
    <w:rsid w:val="000E4312"/>
    <w:rsid w:val="000E5127"/>
    <w:rsid w:val="000E77FF"/>
    <w:rsid w:val="00100AB6"/>
    <w:rsid w:val="001117B1"/>
    <w:rsid w:val="00112584"/>
    <w:rsid w:val="00125863"/>
    <w:rsid w:val="0012720E"/>
    <w:rsid w:val="00147D5C"/>
    <w:rsid w:val="00160295"/>
    <w:rsid w:val="00160E79"/>
    <w:rsid w:val="00180464"/>
    <w:rsid w:val="001867E1"/>
    <w:rsid w:val="001A4D94"/>
    <w:rsid w:val="001C152A"/>
    <w:rsid w:val="001C624C"/>
    <w:rsid w:val="001D718C"/>
    <w:rsid w:val="001D76EA"/>
    <w:rsid w:val="001F25D3"/>
    <w:rsid w:val="0020228C"/>
    <w:rsid w:val="00203947"/>
    <w:rsid w:val="00204730"/>
    <w:rsid w:val="00205686"/>
    <w:rsid w:val="00215B79"/>
    <w:rsid w:val="00221ADA"/>
    <w:rsid w:val="0023583D"/>
    <w:rsid w:val="002430B4"/>
    <w:rsid w:val="00244CAE"/>
    <w:rsid w:val="002574FE"/>
    <w:rsid w:val="00257E24"/>
    <w:rsid w:val="00267597"/>
    <w:rsid w:val="0026775B"/>
    <w:rsid w:val="00270664"/>
    <w:rsid w:val="0027175C"/>
    <w:rsid w:val="00271D06"/>
    <w:rsid w:val="00283421"/>
    <w:rsid w:val="00285AAF"/>
    <w:rsid w:val="00294374"/>
    <w:rsid w:val="002A363B"/>
    <w:rsid w:val="002B0F85"/>
    <w:rsid w:val="002B6194"/>
    <w:rsid w:val="002D09D4"/>
    <w:rsid w:val="002D798A"/>
    <w:rsid w:val="002E7D72"/>
    <w:rsid w:val="002F7C67"/>
    <w:rsid w:val="00303763"/>
    <w:rsid w:val="0031519E"/>
    <w:rsid w:val="00333138"/>
    <w:rsid w:val="00356068"/>
    <w:rsid w:val="00362ADD"/>
    <w:rsid w:val="0037347D"/>
    <w:rsid w:val="00376E6D"/>
    <w:rsid w:val="0037710D"/>
    <w:rsid w:val="0037765D"/>
    <w:rsid w:val="003805DE"/>
    <w:rsid w:val="00391572"/>
    <w:rsid w:val="00395BAC"/>
    <w:rsid w:val="003976E3"/>
    <w:rsid w:val="003A14D4"/>
    <w:rsid w:val="003A4BA8"/>
    <w:rsid w:val="003B0C9D"/>
    <w:rsid w:val="003C580F"/>
    <w:rsid w:val="003E339A"/>
    <w:rsid w:val="00401592"/>
    <w:rsid w:val="00424E02"/>
    <w:rsid w:val="00426A92"/>
    <w:rsid w:val="00433110"/>
    <w:rsid w:val="00444FF4"/>
    <w:rsid w:val="0045200F"/>
    <w:rsid w:val="00460FD9"/>
    <w:rsid w:val="00464F53"/>
    <w:rsid w:val="00465C1F"/>
    <w:rsid w:val="004744AA"/>
    <w:rsid w:val="004748A4"/>
    <w:rsid w:val="004756B0"/>
    <w:rsid w:val="00483B43"/>
    <w:rsid w:val="00485AA5"/>
    <w:rsid w:val="004C070F"/>
    <w:rsid w:val="004C36DA"/>
    <w:rsid w:val="004C73A3"/>
    <w:rsid w:val="004D1C95"/>
    <w:rsid w:val="004F0C31"/>
    <w:rsid w:val="004F6520"/>
    <w:rsid w:val="00506946"/>
    <w:rsid w:val="005125B8"/>
    <w:rsid w:val="00530FE0"/>
    <w:rsid w:val="00535803"/>
    <w:rsid w:val="00535853"/>
    <w:rsid w:val="00540C5C"/>
    <w:rsid w:val="00547EC9"/>
    <w:rsid w:val="00557680"/>
    <w:rsid w:val="0056385D"/>
    <w:rsid w:val="00577067"/>
    <w:rsid w:val="00580114"/>
    <w:rsid w:val="005857D7"/>
    <w:rsid w:val="00593F59"/>
    <w:rsid w:val="005B1AEF"/>
    <w:rsid w:val="005B2DCD"/>
    <w:rsid w:val="005B2EFC"/>
    <w:rsid w:val="005B3856"/>
    <w:rsid w:val="005B5338"/>
    <w:rsid w:val="005B573D"/>
    <w:rsid w:val="005C0A0A"/>
    <w:rsid w:val="006001AA"/>
    <w:rsid w:val="00603719"/>
    <w:rsid w:val="0061490C"/>
    <w:rsid w:val="00626645"/>
    <w:rsid w:val="00642133"/>
    <w:rsid w:val="00644BF2"/>
    <w:rsid w:val="006644E3"/>
    <w:rsid w:val="006929CE"/>
    <w:rsid w:val="006946AA"/>
    <w:rsid w:val="006A18EC"/>
    <w:rsid w:val="006A1976"/>
    <w:rsid w:val="006A239F"/>
    <w:rsid w:val="006A3804"/>
    <w:rsid w:val="006A6B75"/>
    <w:rsid w:val="006B7543"/>
    <w:rsid w:val="006C6833"/>
    <w:rsid w:val="006C7070"/>
    <w:rsid w:val="006F65BD"/>
    <w:rsid w:val="00714020"/>
    <w:rsid w:val="00720E1B"/>
    <w:rsid w:val="007216DE"/>
    <w:rsid w:val="007245EE"/>
    <w:rsid w:val="00733113"/>
    <w:rsid w:val="007503C6"/>
    <w:rsid w:val="00752426"/>
    <w:rsid w:val="0078039F"/>
    <w:rsid w:val="007931E4"/>
    <w:rsid w:val="007A1F1B"/>
    <w:rsid w:val="007A5AC7"/>
    <w:rsid w:val="007C137A"/>
    <w:rsid w:val="007C65A8"/>
    <w:rsid w:val="007C7842"/>
    <w:rsid w:val="007D00DF"/>
    <w:rsid w:val="007D0B02"/>
    <w:rsid w:val="007D11CD"/>
    <w:rsid w:val="007D1201"/>
    <w:rsid w:val="007D41CB"/>
    <w:rsid w:val="007E03E3"/>
    <w:rsid w:val="007E36B3"/>
    <w:rsid w:val="007E5E1B"/>
    <w:rsid w:val="007E6725"/>
    <w:rsid w:val="007F1DF6"/>
    <w:rsid w:val="007F45EB"/>
    <w:rsid w:val="007F4CD1"/>
    <w:rsid w:val="008018F1"/>
    <w:rsid w:val="00811FA8"/>
    <w:rsid w:val="00813D72"/>
    <w:rsid w:val="00816175"/>
    <w:rsid w:val="00820B37"/>
    <w:rsid w:val="00852550"/>
    <w:rsid w:val="008542F6"/>
    <w:rsid w:val="00860A4B"/>
    <w:rsid w:val="00871BE8"/>
    <w:rsid w:val="00872CE5"/>
    <w:rsid w:val="008755B5"/>
    <w:rsid w:val="00890AC4"/>
    <w:rsid w:val="00890EFF"/>
    <w:rsid w:val="00892339"/>
    <w:rsid w:val="008964B6"/>
    <w:rsid w:val="008A2C9D"/>
    <w:rsid w:val="008B1D51"/>
    <w:rsid w:val="008C2AD2"/>
    <w:rsid w:val="008C49DE"/>
    <w:rsid w:val="008C4F9E"/>
    <w:rsid w:val="008E5534"/>
    <w:rsid w:val="008F55D8"/>
    <w:rsid w:val="00903A9F"/>
    <w:rsid w:val="009173B3"/>
    <w:rsid w:val="00921FC6"/>
    <w:rsid w:val="00922568"/>
    <w:rsid w:val="00937609"/>
    <w:rsid w:val="00937BBE"/>
    <w:rsid w:val="00946AD5"/>
    <w:rsid w:val="00951171"/>
    <w:rsid w:val="00953FF3"/>
    <w:rsid w:val="00966A99"/>
    <w:rsid w:val="00967D7B"/>
    <w:rsid w:val="009755E9"/>
    <w:rsid w:val="00985DEC"/>
    <w:rsid w:val="00995275"/>
    <w:rsid w:val="009B2A90"/>
    <w:rsid w:val="009B2C3F"/>
    <w:rsid w:val="009C1138"/>
    <w:rsid w:val="009C1811"/>
    <w:rsid w:val="009D0D5D"/>
    <w:rsid w:val="009D6D87"/>
    <w:rsid w:val="009E2A59"/>
    <w:rsid w:val="009E3F71"/>
    <w:rsid w:val="009F026F"/>
    <w:rsid w:val="009F1261"/>
    <w:rsid w:val="009F1A2B"/>
    <w:rsid w:val="009F4B6D"/>
    <w:rsid w:val="00A01BAD"/>
    <w:rsid w:val="00A073A1"/>
    <w:rsid w:val="00A15E50"/>
    <w:rsid w:val="00A33D11"/>
    <w:rsid w:val="00A3794E"/>
    <w:rsid w:val="00A4363F"/>
    <w:rsid w:val="00A63703"/>
    <w:rsid w:val="00A66194"/>
    <w:rsid w:val="00A66A07"/>
    <w:rsid w:val="00A7658A"/>
    <w:rsid w:val="00AB11CC"/>
    <w:rsid w:val="00AB78CA"/>
    <w:rsid w:val="00AC1811"/>
    <w:rsid w:val="00AC461F"/>
    <w:rsid w:val="00AC48A8"/>
    <w:rsid w:val="00AC55EE"/>
    <w:rsid w:val="00AD0EAC"/>
    <w:rsid w:val="00AE6874"/>
    <w:rsid w:val="00B01194"/>
    <w:rsid w:val="00B04C12"/>
    <w:rsid w:val="00B0607A"/>
    <w:rsid w:val="00B16CE5"/>
    <w:rsid w:val="00B23449"/>
    <w:rsid w:val="00B33433"/>
    <w:rsid w:val="00B378B6"/>
    <w:rsid w:val="00B53981"/>
    <w:rsid w:val="00B553D8"/>
    <w:rsid w:val="00B61A27"/>
    <w:rsid w:val="00B64330"/>
    <w:rsid w:val="00B66331"/>
    <w:rsid w:val="00B76B2E"/>
    <w:rsid w:val="00B91124"/>
    <w:rsid w:val="00BB6ED3"/>
    <w:rsid w:val="00BC7EC1"/>
    <w:rsid w:val="00BD61F1"/>
    <w:rsid w:val="00BE0543"/>
    <w:rsid w:val="00BE0883"/>
    <w:rsid w:val="00C13B36"/>
    <w:rsid w:val="00C16FEA"/>
    <w:rsid w:val="00C1732A"/>
    <w:rsid w:val="00C17AE4"/>
    <w:rsid w:val="00C17D32"/>
    <w:rsid w:val="00C23BFE"/>
    <w:rsid w:val="00C41DB0"/>
    <w:rsid w:val="00C575DF"/>
    <w:rsid w:val="00C57D7E"/>
    <w:rsid w:val="00C606ED"/>
    <w:rsid w:val="00C91A88"/>
    <w:rsid w:val="00C97868"/>
    <w:rsid w:val="00CB26AA"/>
    <w:rsid w:val="00CC1477"/>
    <w:rsid w:val="00CD0E68"/>
    <w:rsid w:val="00CD211B"/>
    <w:rsid w:val="00CD66C9"/>
    <w:rsid w:val="00CF7272"/>
    <w:rsid w:val="00D02031"/>
    <w:rsid w:val="00D03950"/>
    <w:rsid w:val="00D04AE0"/>
    <w:rsid w:val="00D07C46"/>
    <w:rsid w:val="00D155A7"/>
    <w:rsid w:val="00D21F61"/>
    <w:rsid w:val="00D3510D"/>
    <w:rsid w:val="00D439DF"/>
    <w:rsid w:val="00D56567"/>
    <w:rsid w:val="00D60950"/>
    <w:rsid w:val="00D63E56"/>
    <w:rsid w:val="00D77C54"/>
    <w:rsid w:val="00D92431"/>
    <w:rsid w:val="00D92CAA"/>
    <w:rsid w:val="00DB17F6"/>
    <w:rsid w:val="00DB4A43"/>
    <w:rsid w:val="00DD2B61"/>
    <w:rsid w:val="00DD6749"/>
    <w:rsid w:val="00DE22B5"/>
    <w:rsid w:val="00DF1F96"/>
    <w:rsid w:val="00DF4CB8"/>
    <w:rsid w:val="00E03B6A"/>
    <w:rsid w:val="00E127F5"/>
    <w:rsid w:val="00E33596"/>
    <w:rsid w:val="00E40803"/>
    <w:rsid w:val="00E410FA"/>
    <w:rsid w:val="00E42363"/>
    <w:rsid w:val="00E51566"/>
    <w:rsid w:val="00E72AE0"/>
    <w:rsid w:val="00E745DD"/>
    <w:rsid w:val="00EB502A"/>
    <w:rsid w:val="00EB658B"/>
    <w:rsid w:val="00ED5109"/>
    <w:rsid w:val="00EE1BD6"/>
    <w:rsid w:val="00EE5FB4"/>
    <w:rsid w:val="00EF4DE4"/>
    <w:rsid w:val="00F07BC2"/>
    <w:rsid w:val="00F22E59"/>
    <w:rsid w:val="00F35739"/>
    <w:rsid w:val="00F535AA"/>
    <w:rsid w:val="00F651BE"/>
    <w:rsid w:val="00F7234A"/>
    <w:rsid w:val="00F86046"/>
    <w:rsid w:val="00F91477"/>
    <w:rsid w:val="00F95689"/>
    <w:rsid w:val="00F977B9"/>
    <w:rsid w:val="00FA47C0"/>
    <w:rsid w:val="00FC3A0A"/>
    <w:rsid w:val="00FD0120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7EA7B3-C537-4EAA-AC0A-6426D80F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194"/>
    <w:rPr>
      <w:sz w:val="24"/>
      <w:szCs w:val="24"/>
    </w:rPr>
  </w:style>
  <w:style w:type="paragraph" w:styleId="Ttulo1">
    <w:name w:val="heading 1"/>
    <w:basedOn w:val="Normal"/>
    <w:next w:val="Normal"/>
    <w:qFormat/>
    <w:rsid w:val="002B6194"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link w:val="Ttulo2Char"/>
    <w:qFormat/>
    <w:rsid w:val="002B6194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2B619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B6194"/>
  </w:style>
  <w:style w:type="paragraph" w:styleId="Cabealho">
    <w:name w:val="header"/>
    <w:basedOn w:val="Normal"/>
    <w:rsid w:val="002B6194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rsid w:val="002B6194"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rsid w:val="002B6194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</w:rPr>
  </w:style>
  <w:style w:type="paragraph" w:styleId="Ttulo">
    <w:name w:val="Title"/>
    <w:basedOn w:val="Normal"/>
    <w:qFormat/>
    <w:rsid w:val="002B6194"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rsid w:val="002B6194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DeEmail25">
    <w:name w:val="EstiloDeEmail25"/>
    <w:basedOn w:val="Fontepargpadro"/>
    <w:semiHidden/>
    <w:rsid w:val="00951171"/>
    <w:rPr>
      <w:rFonts w:ascii="Arial" w:hAnsi="Arial" w:cs="Arial"/>
      <w:color w:val="auto"/>
      <w:sz w:val="20"/>
      <w:szCs w:val="20"/>
    </w:rPr>
  </w:style>
  <w:style w:type="paragraph" w:styleId="Textodebalo">
    <w:name w:val="Balloon Text"/>
    <w:basedOn w:val="Normal"/>
    <w:link w:val="TextodebaloChar"/>
    <w:rsid w:val="00921F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1F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34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557680"/>
    <w:rPr>
      <w:rFonts w:ascii="Helvetica" w:hAnsi="Helvetica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D8E3-681D-494F-82C0-15D3C15A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</Template>
  <TotalTime>1</TotalTime>
  <Pages>7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COLÉGIO TERMOMECANICA</vt:lpstr>
    </vt:vector>
  </TitlesOfParts>
  <Company>Colégio Termomecanica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COLÉGIO TERMOMECANICA</dc:title>
  <dc:creator>Fundação "Salvador Arena"</dc:creator>
  <cp:lastModifiedBy>BRUNO DE SOUSA SILVA</cp:lastModifiedBy>
  <cp:revision>2</cp:revision>
  <cp:lastPrinted>2006-05-11T19:45:00Z</cp:lastPrinted>
  <dcterms:created xsi:type="dcterms:W3CDTF">2018-11-14T23:09:00Z</dcterms:created>
  <dcterms:modified xsi:type="dcterms:W3CDTF">2018-11-14T23:09:00Z</dcterms:modified>
</cp:coreProperties>
</file>